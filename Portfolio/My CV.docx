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1B2ABD" w14:paraId="24584B7D" w14:textId="77777777" w:rsidTr="008A30B3">
        <w:trPr>
          <w:trHeight w:val="4410"/>
        </w:trPr>
        <w:tc>
          <w:tcPr>
            <w:tcW w:w="3600" w:type="dxa"/>
            <w:vAlign w:val="bottom"/>
          </w:tcPr>
          <w:p w14:paraId="3333720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60E41D" wp14:editId="16A3F752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90B91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" strokecolor="#94b6d2 [3204]" strokeweight="5pt">
                      <v:fill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57AA0E9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31FEC2D3" w14:textId="5FE186BD" w:rsidR="001B2ABD" w:rsidRDefault="0094194B" w:rsidP="001B2ABD">
            <w:pPr>
              <w:pStyle w:val="Title"/>
            </w:pPr>
            <w:r>
              <w:t>TEjashw raj</w:t>
            </w:r>
          </w:p>
          <w:p w14:paraId="1584D7D2" w14:textId="2732F2DE" w:rsidR="001B2ABD" w:rsidRDefault="001B2ABD" w:rsidP="001B2ABD">
            <w:pPr>
              <w:pStyle w:val="Subtitle"/>
            </w:pPr>
          </w:p>
        </w:tc>
      </w:tr>
      <w:tr w:rsidR="001B2ABD" w14:paraId="4A48F1A9" w14:textId="77777777" w:rsidTr="008A30B3">
        <w:tc>
          <w:tcPr>
            <w:tcW w:w="3600" w:type="dxa"/>
          </w:tcPr>
          <w:sdt>
            <w:sdtPr>
              <w:id w:val="-1711873194"/>
              <w:placeholder>
                <w:docPart w:val="66EFFC4E12AA47CB9E111FD7F7A9334B"/>
              </w:placeholder>
              <w:temporary/>
              <w:showingPlcHdr/>
              <w15:appearance w15:val="hidden"/>
            </w:sdtPr>
            <w:sdtContent>
              <w:p w14:paraId="6A54B6BA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CF3F0F7" w14:textId="751B3C6B" w:rsidR="00036450" w:rsidRDefault="008A30B3" w:rsidP="008A30B3">
            <w:r w:rsidRPr="00443C80">
              <w:rPr>
                <w:sz w:val="22"/>
              </w:rPr>
              <w:t xml:space="preserve">Motivated and enthusiastic </w:t>
            </w:r>
            <w:proofErr w:type="spellStart"/>
            <w:proofErr w:type="gramStart"/>
            <w:r w:rsidRPr="00443C80">
              <w:rPr>
                <w:sz w:val="22"/>
              </w:rPr>
              <w:t>B.Tech</w:t>
            </w:r>
            <w:proofErr w:type="spellEnd"/>
            <w:proofErr w:type="gramEnd"/>
            <w:r w:rsidRPr="00443C80">
              <w:rPr>
                <w:sz w:val="22"/>
              </w:rPr>
              <w:t xml:space="preserve"> 1st year student specializing in Computer Science and Engineering</w:t>
            </w:r>
            <w:r w:rsidRPr="00443C80">
              <w:rPr>
                <w:sz w:val="22"/>
              </w:rPr>
              <w:t>(Core)</w:t>
            </w:r>
            <w:r w:rsidRPr="00443C80">
              <w:rPr>
                <w:sz w:val="22"/>
              </w:rPr>
              <w:t xml:space="preserve"> at Sister Nivedita University. Eager to leverage strong foundational knowledge in programming, problem-solving, and technology to contribute to innovative projects. Demonstrates a keen interest in software development, data analysis, and cybersecurity. Seeking opportunities to apply academic learning and grow professionally within dynamic and forward-thinking environments</w:t>
            </w:r>
            <w:r w:rsidRPr="008A30B3">
              <w:t>.</w:t>
            </w:r>
          </w:p>
          <w:p w14:paraId="056FDF91" w14:textId="77777777" w:rsidR="00036450" w:rsidRDefault="00036450" w:rsidP="00036450"/>
          <w:sdt>
            <w:sdtPr>
              <w:id w:val="-1954003311"/>
              <w:placeholder>
                <w:docPart w:val="B6BC4B71D5854C31917E43A28C7A9B09"/>
              </w:placeholder>
              <w:temporary/>
              <w:showingPlcHdr/>
              <w15:appearance w15:val="hidden"/>
            </w:sdtPr>
            <w:sdtContent>
              <w:p w14:paraId="2FE07B1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3B8999A" w14:textId="25119B04" w:rsidR="004D3011" w:rsidRDefault="00000000" w:rsidP="004D3011">
            <w:sdt>
              <w:sdtPr>
                <w:id w:val="1111563247"/>
                <w:placeholder>
                  <w:docPart w:val="F8E69E922B904A4CA55D0B1A535F67C7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PHONE:</w:t>
                </w:r>
              </w:sdtContent>
            </w:sdt>
            <w:r w:rsidR="0094194B">
              <w:t xml:space="preserve"> </w:t>
            </w:r>
          </w:p>
          <w:p w14:paraId="2841031E" w14:textId="47B7B118" w:rsidR="0094194B" w:rsidRDefault="0094194B" w:rsidP="004D3011">
            <w:r>
              <w:t>9942264751</w:t>
            </w:r>
          </w:p>
          <w:p w14:paraId="5D1CA08D" w14:textId="42485AD0" w:rsidR="0094194B" w:rsidRDefault="0094194B" w:rsidP="004D3011">
            <w:r>
              <w:t>L</w:t>
            </w:r>
            <w:r w:rsidR="008A30B3">
              <w:t>inkedIn:</w:t>
            </w:r>
          </w:p>
          <w:p w14:paraId="1BEB152E" w14:textId="33014534" w:rsidR="008A30B3" w:rsidRDefault="008A30B3" w:rsidP="004D3011">
            <w:r w:rsidRPr="008A30B3">
              <w:t>https://www.linkedin.com/in/tejashwi-raj983</w:t>
            </w:r>
          </w:p>
          <w:sdt>
            <w:sdtPr>
              <w:id w:val="-240260293"/>
              <w:placeholder>
                <w:docPart w:val="C1A6E9C1A15E4B7F8B054664D3A496DE"/>
              </w:placeholder>
              <w:temporary/>
              <w:showingPlcHdr/>
              <w15:appearance w15:val="hidden"/>
            </w:sdtPr>
            <w:sdtContent>
              <w:p w14:paraId="5BE9558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CAF52B8" w14:textId="4CE24586" w:rsidR="0094194B" w:rsidRDefault="0094194B" w:rsidP="004D3011">
            <w:r>
              <w:t>Tejashwi2202raj@gmail.com</w:t>
            </w:r>
          </w:p>
          <w:sdt>
            <w:sdtPr>
              <w:id w:val="-1444214663"/>
              <w:placeholder>
                <w:docPart w:val="CF07AE17411A4E33AF76517F6AC63734"/>
              </w:placeholder>
              <w:temporary/>
              <w:showingPlcHdr/>
              <w15:appearance w15:val="hidden"/>
            </w:sdtPr>
            <w:sdtContent>
              <w:p w14:paraId="388FCBB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711ED35" w14:textId="2FFFB9AB" w:rsidR="004D3011" w:rsidRDefault="0094194B" w:rsidP="004D3011">
            <w:r>
              <w:t>Reading Books,</w:t>
            </w:r>
          </w:p>
          <w:p w14:paraId="2C90D24E" w14:textId="2E6AAADC" w:rsidR="0094194B" w:rsidRDefault="0094194B" w:rsidP="004D3011">
            <w:r>
              <w:t>Sports</w:t>
            </w:r>
          </w:p>
          <w:p w14:paraId="195EA075" w14:textId="317F41D7" w:rsidR="0094194B" w:rsidRPr="004D3011" w:rsidRDefault="0094194B" w:rsidP="004D3011"/>
        </w:tc>
        <w:tc>
          <w:tcPr>
            <w:tcW w:w="250" w:type="dxa"/>
          </w:tcPr>
          <w:p w14:paraId="5E3E5B3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</w:tcPr>
          <w:sdt>
            <w:sdtPr>
              <w:rPr>
                <w:sz w:val="32"/>
                <w:szCs w:val="32"/>
              </w:rPr>
              <w:id w:val="1049110328"/>
              <w:placeholder>
                <w:docPart w:val="7B4AFE6380F94CEAA00CDFAED898D82F"/>
              </w:placeholder>
              <w:temporary/>
              <w:showingPlcHdr/>
              <w15:appearance w15:val="hidden"/>
            </w:sdtPr>
            <w:sdtContent>
              <w:p w14:paraId="193EBF27" w14:textId="77777777" w:rsidR="001B2ABD" w:rsidRPr="008A30B3" w:rsidRDefault="00E25A26" w:rsidP="00036450">
                <w:pPr>
                  <w:pStyle w:val="Heading2"/>
                  <w:rPr>
                    <w:sz w:val="32"/>
                    <w:szCs w:val="32"/>
                  </w:rPr>
                </w:pPr>
                <w:r w:rsidRPr="008A30B3">
                  <w:rPr>
                    <w:sz w:val="32"/>
                    <w:szCs w:val="32"/>
                  </w:rPr>
                  <w:t>EDUCATION</w:t>
                </w:r>
              </w:p>
            </w:sdtContent>
          </w:sdt>
          <w:p w14:paraId="1737F10B" w14:textId="5A7CEFC2" w:rsidR="00036450" w:rsidRPr="008A30B3" w:rsidRDefault="0094194B" w:rsidP="00B359E4">
            <w:pPr>
              <w:pStyle w:val="Heading4"/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 xml:space="preserve">[DE-NOBILI </w:t>
            </w:r>
            <w:proofErr w:type="gramStart"/>
            <w:r w:rsidRPr="008A30B3">
              <w:rPr>
                <w:sz w:val="32"/>
                <w:szCs w:val="32"/>
              </w:rPr>
              <w:t>SCHOOL,C</w:t>
            </w:r>
            <w:proofErr w:type="gramEnd"/>
            <w:r w:rsidRPr="008A30B3">
              <w:rPr>
                <w:sz w:val="32"/>
                <w:szCs w:val="32"/>
              </w:rPr>
              <w:t>.M.R.I]</w:t>
            </w:r>
          </w:p>
          <w:p w14:paraId="5826FD79" w14:textId="0FF2CFDE" w:rsidR="00036450" w:rsidRPr="008A30B3" w:rsidRDefault="0094194B" w:rsidP="00B359E4">
            <w:pPr>
              <w:pStyle w:val="Date"/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[2010]</w:t>
            </w:r>
            <w:r w:rsidR="00036450" w:rsidRPr="008A30B3">
              <w:rPr>
                <w:sz w:val="32"/>
                <w:szCs w:val="32"/>
              </w:rPr>
              <w:t xml:space="preserve"> </w:t>
            </w:r>
            <w:r w:rsidRPr="008A30B3">
              <w:rPr>
                <w:sz w:val="32"/>
                <w:szCs w:val="32"/>
              </w:rPr>
              <w:t>–</w:t>
            </w:r>
            <w:r w:rsidR="00036450" w:rsidRPr="008A30B3">
              <w:rPr>
                <w:sz w:val="32"/>
                <w:szCs w:val="32"/>
              </w:rPr>
              <w:t xml:space="preserve"> </w:t>
            </w:r>
            <w:r w:rsidRPr="008A30B3">
              <w:rPr>
                <w:sz w:val="32"/>
                <w:szCs w:val="32"/>
              </w:rPr>
              <w:t>[2022]</w:t>
            </w:r>
          </w:p>
          <w:p w14:paraId="543ED34F" w14:textId="3CCE6C72" w:rsidR="00036450" w:rsidRPr="008A30B3" w:rsidRDefault="008A30B3" w:rsidP="00036450">
            <w:pPr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Score:86%</w:t>
            </w:r>
          </w:p>
          <w:p w14:paraId="093D7237" w14:textId="380D0E13" w:rsidR="00036450" w:rsidRPr="008A30B3" w:rsidRDefault="0094194B" w:rsidP="00B359E4">
            <w:pPr>
              <w:pStyle w:val="Heading4"/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[D.A.V. PUBLIC SCHOOL KOYLANAGAR]</w:t>
            </w:r>
          </w:p>
          <w:p w14:paraId="15536CC4" w14:textId="7B3B57BD" w:rsidR="00036450" w:rsidRPr="008A30B3" w:rsidRDefault="0094194B" w:rsidP="00B359E4">
            <w:pPr>
              <w:pStyle w:val="Date"/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[2022]</w:t>
            </w:r>
            <w:r w:rsidR="00036450" w:rsidRPr="008A30B3">
              <w:rPr>
                <w:sz w:val="32"/>
                <w:szCs w:val="32"/>
              </w:rPr>
              <w:t xml:space="preserve"> </w:t>
            </w:r>
            <w:r w:rsidRPr="008A30B3">
              <w:rPr>
                <w:sz w:val="32"/>
                <w:szCs w:val="32"/>
              </w:rPr>
              <w:t>–</w:t>
            </w:r>
            <w:r w:rsidR="00036450" w:rsidRPr="008A30B3">
              <w:rPr>
                <w:sz w:val="32"/>
                <w:szCs w:val="32"/>
              </w:rPr>
              <w:t xml:space="preserve"> </w:t>
            </w:r>
            <w:r w:rsidRPr="008A30B3">
              <w:rPr>
                <w:sz w:val="32"/>
                <w:szCs w:val="32"/>
              </w:rPr>
              <w:t>[2024]</w:t>
            </w:r>
          </w:p>
          <w:p w14:paraId="3C806B4D" w14:textId="47DFB2CF" w:rsidR="00036450" w:rsidRPr="008A30B3" w:rsidRDefault="008A30B3" w:rsidP="00036450">
            <w:pPr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Score:73%</w:t>
            </w:r>
          </w:p>
          <w:p w14:paraId="7B7F1B4D" w14:textId="64294966" w:rsidR="008A30B3" w:rsidRPr="008A30B3" w:rsidRDefault="008A30B3" w:rsidP="008A30B3">
            <w:pPr>
              <w:pStyle w:val="Heading4"/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[</w:t>
            </w:r>
            <w:r w:rsidRPr="008A30B3">
              <w:rPr>
                <w:sz w:val="32"/>
                <w:szCs w:val="32"/>
              </w:rPr>
              <w:t>SISTER NIVEDITA UNIVERSITY</w:t>
            </w:r>
            <w:r w:rsidRPr="008A30B3">
              <w:rPr>
                <w:sz w:val="32"/>
                <w:szCs w:val="32"/>
              </w:rPr>
              <w:t>]</w:t>
            </w:r>
          </w:p>
          <w:p w14:paraId="25A1497B" w14:textId="655818C9" w:rsidR="00036450" w:rsidRPr="008A30B3" w:rsidRDefault="008A30B3" w:rsidP="008A30B3">
            <w:pPr>
              <w:pStyle w:val="Date"/>
              <w:rPr>
                <w:sz w:val="32"/>
                <w:szCs w:val="32"/>
              </w:rPr>
            </w:pPr>
            <w:r w:rsidRPr="008A30B3">
              <w:rPr>
                <w:sz w:val="32"/>
                <w:szCs w:val="32"/>
              </w:rPr>
              <w:t>[202</w:t>
            </w:r>
            <w:r w:rsidRPr="008A30B3">
              <w:rPr>
                <w:sz w:val="32"/>
                <w:szCs w:val="32"/>
              </w:rPr>
              <w:t>4</w:t>
            </w:r>
            <w:r w:rsidRPr="008A30B3">
              <w:rPr>
                <w:sz w:val="32"/>
                <w:szCs w:val="32"/>
              </w:rPr>
              <w:t>] – [202</w:t>
            </w:r>
            <w:r w:rsidRPr="008A30B3">
              <w:rPr>
                <w:sz w:val="32"/>
                <w:szCs w:val="32"/>
              </w:rPr>
              <w:t>8</w:t>
            </w:r>
            <w:r w:rsidRPr="008A30B3">
              <w:rPr>
                <w:sz w:val="32"/>
                <w:szCs w:val="32"/>
              </w:rPr>
              <w:t>]</w:t>
            </w:r>
          </w:p>
          <w:p w14:paraId="43A37A1B" w14:textId="245CB773" w:rsidR="004D3011" w:rsidRDefault="0094194B" w:rsidP="000364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6781E" wp14:editId="708235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674370</wp:posOffset>
                      </wp:positionV>
                      <wp:extent cx="3619500" cy="1211580"/>
                      <wp:effectExtent l="0" t="0" r="19050" b="26670"/>
                      <wp:wrapNone/>
                      <wp:docPr id="156095093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0" cy="1211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2297C5" w14:textId="7BCD6D19" w:rsidR="0094194B" w:rsidRDefault="0094194B" w:rsidP="0094194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8A3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Programming Language: </w:t>
                                  </w:r>
                                  <w:proofErr w:type="spellStart"/>
                                  <w:proofErr w:type="gramStart"/>
                                  <w:r w:rsidRPr="008A3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c,c</w:t>
                                  </w:r>
                                  <w:proofErr w:type="spellEnd"/>
                                  <w:r w:rsidRPr="008A3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++</w:t>
                                  </w:r>
                                  <w:proofErr w:type="gramEnd"/>
                                  <w:r w:rsidRPr="008A3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,</w:t>
                                  </w:r>
                                  <w:proofErr w:type="spellStart"/>
                                  <w:r w:rsidRPr="008A3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CSS,Java</w:t>
                                  </w:r>
                                  <w:proofErr w:type="spellEnd"/>
                                  <w:r w:rsidRPr="008A30B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Script</w:t>
                                  </w:r>
                                </w:p>
                                <w:p w14:paraId="218D6784" w14:textId="77777777" w:rsidR="008A30B3" w:rsidRPr="00443C80" w:rsidRDefault="008A30B3" w:rsidP="00443C80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  <w:p w14:paraId="1DF73282" w14:textId="77777777" w:rsidR="0094194B" w:rsidRPr="0094194B" w:rsidRDefault="0094194B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F678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25pt;margin-top:53.1pt;width:28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" fillcolor="white [3201]" strokeweight=".5pt">
                      <v:textbox>
                        <w:txbxContent>
                          <w:p w14:paraId="5C2297C5" w14:textId="7BCD6D19" w:rsidR="0094194B" w:rsidRDefault="0094194B" w:rsidP="009419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A30B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Programming Language: </w:t>
                            </w:r>
                            <w:proofErr w:type="spellStart"/>
                            <w:proofErr w:type="gramStart"/>
                            <w:r w:rsidRPr="008A30B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c,c</w:t>
                            </w:r>
                            <w:proofErr w:type="spellEnd"/>
                            <w:r w:rsidRPr="008A30B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++</w:t>
                            </w:r>
                            <w:proofErr w:type="gramEnd"/>
                            <w:r w:rsidRPr="008A30B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proofErr w:type="spellStart"/>
                            <w:r w:rsidRPr="008A30B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CSS,Java</w:t>
                            </w:r>
                            <w:proofErr w:type="spellEnd"/>
                            <w:r w:rsidRPr="008A30B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Script</w:t>
                            </w:r>
                          </w:p>
                          <w:p w14:paraId="218D6784" w14:textId="77777777" w:rsidR="008A30B3" w:rsidRPr="00443C80" w:rsidRDefault="008A30B3" w:rsidP="00443C8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DF73282" w14:textId="77777777" w:rsidR="0094194B" w:rsidRPr="0094194B" w:rsidRDefault="0094194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id w:val="1669594239"/>
              <w:placeholder>
                <w:docPart w:val="9C998F58CE7148DD8CB5D8E162F7FC80"/>
              </w:placeholder>
              <w:temporary/>
              <w:showingPlcHdr/>
              <w15:appearance w15:val="hidden"/>
            </w:sdtPr>
            <w:sdtContent>
              <w:p w14:paraId="71902390" w14:textId="77777777" w:rsidR="00036450" w:rsidRDefault="00180329" w:rsidP="00036450">
                <w:pPr>
                  <w:pStyle w:val="Heading2"/>
                </w:pPr>
                <w:r w:rsidRPr="008A30B3">
                  <w:rPr>
                    <w:rStyle w:val="Heading2Char"/>
                    <w:b/>
                    <w:bCs/>
                    <w:caps/>
                    <w:sz w:val="40"/>
                    <w:szCs w:val="40"/>
                  </w:rPr>
                  <w:t>SKILLS</w:t>
                </w:r>
              </w:p>
            </w:sdtContent>
          </w:sdt>
          <w:p w14:paraId="663F6ED0" w14:textId="77777777" w:rsidR="00036450" w:rsidRDefault="0094194B" w:rsidP="004D301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pP</w:t>
            </w:r>
            <w:proofErr w:type="spellEnd"/>
          </w:p>
          <w:p w14:paraId="3398D089" w14:textId="77777777" w:rsidR="008A30B3" w:rsidRDefault="008A30B3" w:rsidP="008A30B3">
            <w:pPr>
              <w:rPr>
                <w:color w:val="FFFFFF" w:themeColor="background1"/>
              </w:rPr>
            </w:pPr>
          </w:p>
          <w:p w14:paraId="609F44D2" w14:textId="77777777" w:rsidR="008A30B3" w:rsidRDefault="008A30B3" w:rsidP="008A30B3">
            <w:pPr>
              <w:tabs>
                <w:tab w:val="left" w:pos="5856"/>
              </w:tabs>
            </w:pPr>
            <w:r>
              <w:tab/>
            </w:r>
          </w:p>
          <w:p w14:paraId="3FF64ADD" w14:textId="77777777" w:rsidR="008A30B3" w:rsidRDefault="008A30B3" w:rsidP="008A30B3">
            <w:pPr>
              <w:tabs>
                <w:tab w:val="left" w:pos="5856"/>
              </w:tabs>
            </w:pPr>
          </w:p>
          <w:p w14:paraId="0F381F14" w14:textId="77777777" w:rsidR="008A30B3" w:rsidRDefault="008A30B3" w:rsidP="008A30B3">
            <w:pPr>
              <w:tabs>
                <w:tab w:val="left" w:pos="5856"/>
              </w:tabs>
            </w:pPr>
          </w:p>
          <w:p w14:paraId="6D22255F" w14:textId="77777777" w:rsidR="008A30B3" w:rsidRDefault="008A30B3" w:rsidP="008A30B3">
            <w:pPr>
              <w:tabs>
                <w:tab w:val="left" w:pos="5856"/>
              </w:tabs>
            </w:pPr>
          </w:p>
          <w:p w14:paraId="7EAABC15" w14:textId="77777777" w:rsidR="008A30B3" w:rsidRDefault="008A30B3" w:rsidP="008A30B3">
            <w:pPr>
              <w:tabs>
                <w:tab w:val="left" w:pos="5856"/>
              </w:tabs>
            </w:pPr>
          </w:p>
          <w:p w14:paraId="1C41D49B" w14:textId="77777777" w:rsidR="008A30B3" w:rsidRDefault="008A30B3" w:rsidP="008A30B3">
            <w:pPr>
              <w:tabs>
                <w:tab w:val="left" w:pos="5856"/>
              </w:tabs>
            </w:pPr>
          </w:p>
          <w:p w14:paraId="43FAE246" w14:textId="77777777" w:rsidR="008A30B3" w:rsidRDefault="008A30B3" w:rsidP="008A30B3">
            <w:pPr>
              <w:tabs>
                <w:tab w:val="left" w:pos="5856"/>
              </w:tabs>
            </w:pPr>
          </w:p>
          <w:p w14:paraId="47C6457D" w14:textId="77777777" w:rsidR="008A30B3" w:rsidRDefault="008A30B3" w:rsidP="008A30B3">
            <w:pPr>
              <w:tabs>
                <w:tab w:val="left" w:pos="5856"/>
              </w:tabs>
            </w:pPr>
          </w:p>
          <w:p w14:paraId="53AC3DB8" w14:textId="77777777" w:rsidR="008A30B3" w:rsidRPr="008A30B3" w:rsidRDefault="008A30B3" w:rsidP="008A30B3">
            <w:pPr>
              <w:tabs>
                <w:tab w:val="left" w:pos="5856"/>
              </w:tabs>
              <w:rPr>
                <w:sz w:val="36"/>
                <w:szCs w:val="36"/>
              </w:rPr>
            </w:pPr>
            <w:r w:rsidRPr="008A30B3">
              <w:rPr>
                <w:b/>
                <w:bCs/>
                <w:sz w:val="36"/>
                <w:szCs w:val="36"/>
              </w:rPr>
              <w:t>Languages</w:t>
            </w:r>
            <w:r w:rsidRPr="008A30B3">
              <w:rPr>
                <w:sz w:val="36"/>
                <w:szCs w:val="36"/>
              </w:rPr>
              <w:t>:</w:t>
            </w:r>
          </w:p>
          <w:p w14:paraId="59D9CBA2" w14:textId="77777777" w:rsidR="008A30B3" w:rsidRPr="008A30B3" w:rsidRDefault="008A30B3" w:rsidP="008A30B3">
            <w:pPr>
              <w:tabs>
                <w:tab w:val="left" w:pos="5856"/>
              </w:tabs>
              <w:rPr>
                <w:sz w:val="36"/>
                <w:szCs w:val="36"/>
              </w:rPr>
            </w:pPr>
            <w:r w:rsidRPr="008A30B3">
              <w:rPr>
                <w:sz w:val="36"/>
                <w:szCs w:val="36"/>
              </w:rPr>
              <w:t>English</w:t>
            </w:r>
          </w:p>
          <w:p w14:paraId="41B14FA3" w14:textId="6B81DBEA" w:rsidR="008A30B3" w:rsidRPr="008A30B3" w:rsidRDefault="008A30B3" w:rsidP="008A30B3">
            <w:pPr>
              <w:tabs>
                <w:tab w:val="left" w:pos="5856"/>
              </w:tabs>
            </w:pPr>
            <w:r w:rsidRPr="008A30B3">
              <w:rPr>
                <w:sz w:val="36"/>
                <w:szCs w:val="36"/>
              </w:rPr>
              <w:t>Hindi</w:t>
            </w:r>
          </w:p>
        </w:tc>
      </w:tr>
    </w:tbl>
    <w:p w14:paraId="6B6BCB3D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5A7F9" w14:textId="77777777" w:rsidR="003E3A20" w:rsidRDefault="003E3A20" w:rsidP="000C45FF">
      <w:r>
        <w:separator/>
      </w:r>
    </w:p>
  </w:endnote>
  <w:endnote w:type="continuationSeparator" w:id="0">
    <w:p w14:paraId="7FEA8E3E" w14:textId="77777777" w:rsidR="003E3A20" w:rsidRDefault="003E3A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A7D4B" w14:textId="77777777" w:rsidR="003E3A20" w:rsidRDefault="003E3A20" w:rsidP="000C45FF">
      <w:r>
        <w:separator/>
      </w:r>
    </w:p>
  </w:footnote>
  <w:footnote w:type="continuationSeparator" w:id="0">
    <w:p w14:paraId="29462041" w14:textId="77777777" w:rsidR="003E3A20" w:rsidRDefault="003E3A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C465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691012" wp14:editId="589A28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3DA9"/>
    <w:multiLevelType w:val="hybridMultilevel"/>
    <w:tmpl w:val="9C46D544"/>
    <w:lvl w:ilvl="0" w:tplc="2B9A12D6">
      <w:start w:val="1"/>
      <w:numFmt w:val="bullet"/>
      <w:lvlText w:val="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4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E3A20"/>
    <w:rsid w:val="004071FC"/>
    <w:rsid w:val="00443C80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A30B3"/>
    <w:rsid w:val="008F65D2"/>
    <w:rsid w:val="009260CD"/>
    <w:rsid w:val="00940A66"/>
    <w:rsid w:val="0094194B"/>
    <w:rsid w:val="00952C25"/>
    <w:rsid w:val="00A2118D"/>
    <w:rsid w:val="00AD0A50"/>
    <w:rsid w:val="00AD76E2"/>
    <w:rsid w:val="00B04641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375B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4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Local\Microsoft\Office\16.0\DTS\en-IN%7bCC6F0812-39CB-4BE1-A1F9-E7BA24261382%7d\%7b8E81F618-062E-431C-A85A-D3677D89483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EFFC4E12AA47CB9E111FD7F7A9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63F71-E1A4-4BB7-BF1F-3DFED440D9C2}"/>
      </w:docPartPr>
      <w:docPartBody>
        <w:p w:rsidR="00000000" w:rsidRDefault="00000000">
          <w:pPr>
            <w:pStyle w:val="66EFFC4E12AA47CB9E111FD7F7A9334B"/>
          </w:pPr>
          <w:r w:rsidRPr="00D5459D">
            <w:t>Profile</w:t>
          </w:r>
        </w:p>
      </w:docPartBody>
    </w:docPart>
    <w:docPart>
      <w:docPartPr>
        <w:name w:val="B6BC4B71D5854C31917E43A28C7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B83BC-20E4-4138-BBBC-F7A5E13819C7}"/>
      </w:docPartPr>
      <w:docPartBody>
        <w:p w:rsidR="00000000" w:rsidRDefault="00000000">
          <w:pPr>
            <w:pStyle w:val="B6BC4B71D5854C31917E43A28C7A9B09"/>
          </w:pPr>
          <w:r w:rsidRPr="00CB0055">
            <w:t>Contact</w:t>
          </w:r>
        </w:p>
      </w:docPartBody>
    </w:docPart>
    <w:docPart>
      <w:docPartPr>
        <w:name w:val="F8E69E922B904A4CA55D0B1A535F6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AE2F-F121-4425-BC2C-75BAF2A6DE96}"/>
      </w:docPartPr>
      <w:docPartBody>
        <w:p w:rsidR="00000000" w:rsidRDefault="00000000">
          <w:pPr>
            <w:pStyle w:val="F8E69E922B904A4CA55D0B1A535F67C7"/>
          </w:pPr>
          <w:r w:rsidRPr="004D3011">
            <w:t>PHONE:</w:t>
          </w:r>
        </w:p>
      </w:docPartBody>
    </w:docPart>
    <w:docPart>
      <w:docPartPr>
        <w:name w:val="C1A6E9C1A15E4B7F8B054664D3A4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0076-2C3D-4487-AA9D-99DABD2248E1}"/>
      </w:docPartPr>
      <w:docPartBody>
        <w:p w:rsidR="00000000" w:rsidRDefault="00000000">
          <w:pPr>
            <w:pStyle w:val="C1A6E9C1A15E4B7F8B054664D3A496DE"/>
          </w:pPr>
          <w:r w:rsidRPr="004D3011">
            <w:t>EMAIL:</w:t>
          </w:r>
        </w:p>
      </w:docPartBody>
    </w:docPart>
    <w:docPart>
      <w:docPartPr>
        <w:name w:val="CF07AE17411A4E33AF76517F6AC6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3FF4-4912-4FBD-9256-73895D0AA701}"/>
      </w:docPartPr>
      <w:docPartBody>
        <w:p w:rsidR="00000000" w:rsidRDefault="00000000">
          <w:pPr>
            <w:pStyle w:val="CF07AE17411A4E33AF76517F6AC63734"/>
          </w:pPr>
          <w:r w:rsidRPr="00CB0055">
            <w:t>Hobbies</w:t>
          </w:r>
        </w:p>
      </w:docPartBody>
    </w:docPart>
    <w:docPart>
      <w:docPartPr>
        <w:name w:val="7B4AFE6380F94CEAA00CDFAED898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4D57-BED2-4E91-982A-6CDEEC014FA1}"/>
      </w:docPartPr>
      <w:docPartBody>
        <w:p w:rsidR="00000000" w:rsidRDefault="00000000">
          <w:pPr>
            <w:pStyle w:val="7B4AFE6380F94CEAA00CDFAED898D82F"/>
          </w:pPr>
          <w:r w:rsidRPr="00036450">
            <w:t>EDUCATION</w:t>
          </w:r>
        </w:p>
      </w:docPartBody>
    </w:docPart>
    <w:docPart>
      <w:docPartPr>
        <w:name w:val="9C998F58CE7148DD8CB5D8E162F7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014EC-C6B6-40E8-985A-626983245E18}"/>
      </w:docPartPr>
      <w:docPartBody>
        <w:p w:rsidR="00000000" w:rsidRDefault="00000000">
          <w:pPr>
            <w:pStyle w:val="9C998F58CE7148DD8CB5D8E162F7FC8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72"/>
    <w:rsid w:val="008F65D2"/>
    <w:rsid w:val="00AA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AEE70A133418EAEFE29A232A0D21C">
    <w:name w:val="9D6AEE70A133418EAEFE29A232A0D21C"/>
  </w:style>
  <w:style w:type="paragraph" w:customStyle="1" w:styleId="3FAD78C538A247A6B9FFE477D23D2310">
    <w:name w:val="3FAD78C538A247A6B9FFE477D23D2310"/>
  </w:style>
  <w:style w:type="paragraph" w:customStyle="1" w:styleId="66EFFC4E12AA47CB9E111FD7F7A9334B">
    <w:name w:val="66EFFC4E12AA47CB9E111FD7F7A9334B"/>
  </w:style>
  <w:style w:type="paragraph" w:customStyle="1" w:styleId="395F742C158547BDB7DD51B0A2D4918E">
    <w:name w:val="395F742C158547BDB7DD51B0A2D4918E"/>
  </w:style>
  <w:style w:type="paragraph" w:customStyle="1" w:styleId="B6BC4B71D5854C31917E43A28C7A9B09">
    <w:name w:val="B6BC4B71D5854C31917E43A28C7A9B09"/>
  </w:style>
  <w:style w:type="paragraph" w:customStyle="1" w:styleId="F8E69E922B904A4CA55D0B1A535F67C7">
    <w:name w:val="F8E69E922B904A4CA55D0B1A535F67C7"/>
  </w:style>
  <w:style w:type="paragraph" w:customStyle="1" w:styleId="AF199EF1A6A14428849817BF86D0817E">
    <w:name w:val="AF199EF1A6A14428849817BF86D0817E"/>
  </w:style>
  <w:style w:type="paragraph" w:customStyle="1" w:styleId="0798AECB564D4365B4C0714C00136622">
    <w:name w:val="0798AECB564D4365B4C0714C00136622"/>
  </w:style>
  <w:style w:type="paragraph" w:customStyle="1" w:styleId="53D67568B86E4004B1744DF6C9C9357F">
    <w:name w:val="53D67568B86E4004B1744DF6C9C9357F"/>
  </w:style>
  <w:style w:type="paragraph" w:customStyle="1" w:styleId="C1A6E9C1A15E4B7F8B054664D3A496DE">
    <w:name w:val="C1A6E9C1A15E4B7F8B054664D3A496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D0CCA58B72E4920AE2344EE4B5F7E4D">
    <w:name w:val="7D0CCA58B72E4920AE2344EE4B5F7E4D"/>
  </w:style>
  <w:style w:type="paragraph" w:customStyle="1" w:styleId="CF07AE17411A4E33AF76517F6AC63734">
    <w:name w:val="CF07AE17411A4E33AF76517F6AC63734"/>
  </w:style>
  <w:style w:type="paragraph" w:customStyle="1" w:styleId="E32E381508124779900E382947BD454D">
    <w:name w:val="E32E381508124779900E382947BD454D"/>
  </w:style>
  <w:style w:type="paragraph" w:customStyle="1" w:styleId="BE36B07A492F465D983D1976C7C16700">
    <w:name w:val="BE36B07A492F465D983D1976C7C16700"/>
  </w:style>
  <w:style w:type="paragraph" w:customStyle="1" w:styleId="99A71AA5AFFB43B0B1EC187E4DC1D3F3">
    <w:name w:val="99A71AA5AFFB43B0B1EC187E4DC1D3F3"/>
  </w:style>
  <w:style w:type="paragraph" w:customStyle="1" w:styleId="A4037A6401AD4CBD88FDEF93E6F3BD41">
    <w:name w:val="A4037A6401AD4CBD88FDEF93E6F3BD41"/>
  </w:style>
  <w:style w:type="paragraph" w:customStyle="1" w:styleId="7B4AFE6380F94CEAA00CDFAED898D82F">
    <w:name w:val="7B4AFE6380F94CEAA00CDFAED898D82F"/>
  </w:style>
  <w:style w:type="paragraph" w:customStyle="1" w:styleId="DD6F494BB91B44D48B6EBCBF08D3A465">
    <w:name w:val="DD6F494BB91B44D48B6EBCBF08D3A465"/>
  </w:style>
  <w:style w:type="paragraph" w:customStyle="1" w:styleId="719C1F3DA4B04D84BD9F2784C0A363E0">
    <w:name w:val="719C1F3DA4B04D84BD9F2784C0A363E0"/>
  </w:style>
  <w:style w:type="paragraph" w:customStyle="1" w:styleId="EE5AB65083894DAA97381699DBE32C76">
    <w:name w:val="EE5AB65083894DAA97381699DBE32C76"/>
  </w:style>
  <w:style w:type="paragraph" w:customStyle="1" w:styleId="A00381C2FE274DEFAEF60F7990DD421B">
    <w:name w:val="A00381C2FE274DEFAEF60F7990DD421B"/>
  </w:style>
  <w:style w:type="paragraph" w:customStyle="1" w:styleId="9F1D4E0078EC4F569422D4BBF5F27BDE">
    <w:name w:val="9F1D4E0078EC4F569422D4BBF5F27BDE"/>
  </w:style>
  <w:style w:type="paragraph" w:customStyle="1" w:styleId="A4C50EB02D7E47F4A551DF54B20B89B0">
    <w:name w:val="A4C50EB02D7E47F4A551DF54B20B89B0"/>
  </w:style>
  <w:style w:type="paragraph" w:customStyle="1" w:styleId="F68120E5359E410DB09BA951C58DB86B">
    <w:name w:val="F68120E5359E410DB09BA951C58DB86B"/>
  </w:style>
  <w:style w:type="paragraph" w:customStyle="1" w:styleId="412B1214DA1849FF831C355285B44AE3">
    <w:name w:val="412B1214DA1849FF831C355285B44AE3"/>
  </w:style>
  <w:style w:type="paragraph" w:customStyle="1" w:styleId="BCEA8A52962C4316BA3BB052EDD70884">
    <w:name w:val="BCEA8A52962C4316BA3BB052EDD70884"/>
  </w:style>
  <w:style w:type="paragraph" w:customStyle="1" w:styleId="FCACE4FDEC73439D840B06ED8B7BA524">
    <w:name w:val="FCACE4FDEC73439D840B06ED8B7BA524"/>
  </w:style>
  <w:style w:type="paragraph" w:customStyle="1" w:styleId="926E63206E58455DA6130D048B50B0A7">
    <w:name w:val="926E63206E58455DA6130D048B50B0A7"/>
  </w:style>
  <w:style w:type="paragraph" w:customStyle="1" w:styleId="C157B37B933247F6875F78BA12B781EF">
    <w:name w:val="C157B37B933247F6875F78BA12B781EF"/>
  </w:style>
  <w:style w:type="paragraph" w:customStyle="1" w:styleId="8C00CBE0273E4F84B991C7845CF32AB2">
    <w:name w:val="8C00CBE0273E4F84B991C7845CF32AB2"/>
  </w:style>
  <w:style w:type="paragraph" w:customStyle="1" w:styleId="93A62E8FEB7D44B09217C4726CAF7A4B">
    <w:name w:val="93A62E8FEB7D44B09217C4726CAF7A4B"/>
  </w:style>
  <w:style w:type="paragraph" w:customStyle="1" w:styleId="C4493AD33CC346C593CE1FB2C4DAE0F4">
    <w:name w:val="C4493AD33CC346C593CE1FB2C4DAE0F4"/>
  </w:style>
  <w:style w:type="paragraph" w:customStyle="1" w:styleId="D02B44131BAF496DBAF52621A5186F50">
    <w:name w:val="D02B44131BAF496DBAF52621A5186F50"/>
  </w:style>
  <w:style w:type="paragraph" w:customStyle="1" w:styleId="7F8ECF3EB2C946BF9691E0D0EB717544">
    <w:name w:val="7F8ECF3EB2C946BF9691E0D0EB717544"/>
  </w:style>
  <w:style w:type="paragraph" w:customStyle="1" w:styleId="DBFBD3DDC05946A295C0931C6C456DB5">
    <w:name w:val="DBFBD3DDC05946A295C0931C6C456DB5"/>
  </w:style>
  <w:style w:type="paragraph" w:customStyle="1" w:styleId="1A65247D62D743C69214586C6CC4C866">
    <w:name w:val="1A65247D62D743C69214586C6CC4C866"/>
  </w:style>
  <w:style w:type="paragraph" w:customStyle="1" w:styleId="BB30B2DF044440829039A947C7F62488">
    <w:name w:val="BB30B2DF044440829039A947C7F62488"/>
  </w:style>
  <w:style w:type="paragraph" w:customStyle="1" w:styleId="88014C5E550A47B395E9DC9E96060AAF">
    <w:name w:val="88014C5E550A47B395E9DC9E96060AAF"/>
  </w:style>
  <w:style w:type="paragraph" w:customStyle="1" w:styleId="64FA3807A2BE420CB97561E48EC9422E">
    <w:name w:val="64FA3807A2BE420CB97561E48EC9422E"/>
  </w:style>
  <w:style w:type="paragraph" w:customStyle="1" w:styleId="84766CE1A3BB4AA793FCD5522A937F0E">
    <w:name w:val="84766CE1A3BB4AA793FCD5522A937F0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9C998F58CE7148DD8CB5D8E162F7FC80">
    <w:name w:val="9C998F58CE7148DD8CB5D8E162F7F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{8E81F618-062E-431C-A85A-D3677D894836}tf00546271_win32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2025-02-07T12:21:00Z</dcterms:created>
  <dcterms:modified xsi:type="dcterms:W3CDTF">2025-02-07T12:42:00Z</dcterms:modified>
</cp:coreProperties>
</file>